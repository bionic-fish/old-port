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2D59F" w14:textId="196F7396" w:rsidR="00065D25" w:rsidRDefault="00EC6B2F">
      <w:pPr>
        <w:pStyle w:val="SectionHeading"/>
      </w:pPr>
      <w:r>
        <w:rPr>
          <w:noProof/>
        </w:rPr>
        <mc:AlternateContent>
          <mc:Choice Requires="wpg">
            <w:drawing>
              <wp:anchor distT="0" distB="2743200" distL="91440" distR="91440" simplePos="0" relativeHeight="251659264" behindDoc="0" locked="0" layoutInCell="1" allowOverlap="1" wp14:anchorId="5446D8DE" wp14:editId="3CFA937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901952" cy="8686800"/>
                <wp:effectExtent l="0" t="0" r="3175" b="0"/>
                <wp:wrapSquare wrapText="bothSides"/>
                <wp:docPr id="1" name="Group 1" descr="Contact Info"/>
                <wp:cNvGraphicFramePr/>
                <a:graphic xmlns:a="http://schemas.openxmlformats.org/drawingml/2006/main">
                  <a:graphicData uri="http://schemas.microsoft.com/office/word/2010/wordprocessingGroup">
                    <wpg:wgp>
                      <wpg:cNvGrpSpPr/>
                      <wpg:grpSpPr>
                        <a:xfrm>
                          <a:off x="0" y="0"/>
                          <a:ext cx="1901952" cy="8686800"/>
                          <a:chOff x="0" y="0"/>
                          <a:chExt cx="1905000" cy="8677275"/>
                        </a:xfrm>
                      </wpg:grpSpPr>
                      <wps:wsp>
                        <wps:cNvPr id="11" name="Text Box 11"/>
                        <wps:cNvSpPr txBox="1"/>
                        <wps:spPr>
                          <a:xfrm>
                            <a:off x="0" y="0"/>
                            <a:ext cx="1905000"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szCs w:val="56"/>
                                </w:rPr>
                                <w:alias w:val="Your Name"/>
                                <w:tag w:val=""/>
                                <w:id w:val="177164487"/>
                                <w:placeholder>
                                  <w:docPart w:val="DC746964030E4E708FF77FCFE788A7BC"/>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26836828" w14:textId="209A3091" w:rsidR="00065D25" w:rsidRPr="00DD4160" w:rsidRDefault="009E2B97">
                                  <w:pPr>
                                    <w:pStyle w:val="Name"/>
                                    <w:rPr>
                                      <w:sz w:val="56"/>
                                      <w:szCs w:val="56"/>
                                    </w:rPr>
                                  </w:pPr>
                                  <w:r w:rsidRPr="00DD4160">
                                    <w:rPr>
                                      <w:sz w:val="56"/>
                                      <w:szCs w:val="56"/>
                                    </w:rPr>
                                    <w:t>Chris</w:t>
                                  </w:r>
                                  <w:r w:rsidR="00DD4160" w:rsidRPr="00DD4160">
                                    <w:rPr>
                                      <w:sz w:val="56"/>
                                      <w:szCs w:val="56"/>
                                    </w:rPr>
                                    <w:t>topher</w:t>
                                  </w:r>
                                  <w:r w:rsidRPr="00DD4160">
                                    <w:rPr>
                                      <w:sz w:val="56"/>
                                      <w:szCs w:val="56"/>
                                    </w:rPr>
                                    <w:t xml:space="preserve"> Harris</w:t>
                                  </w:r>
                                </w:p>
                              </w:sdtContent>
                            </w:sdt>
                            <w:p w14:paraId="105DCEB8" w14:textId="2BE5B60D" w:rsidR="00065D25" w:rsidRDefault="00196B77">
                              <w:pPr>
                                <w:pStyle w:val="KeyPoint"/>
                                <w:numPr>
                                  <w:ilvl w:val="0"/>
                                  <w:numId w:val="10"/>
                                </w:numPr>
                              </w:pPr>
                              <w:r>
                                <w:t>Seeking i</w:t>
                              </w:r>
                              <w:r w:rsidR="00DD4160">
                                <w:t xml:space="preserve">nitial </w:t>
                              </w:r>
                              <w:r>
                                <w:t>front-end</w:t>
                              </w:r>
                              <w:r w:rsidR="00DD4160">
                                <w:t xml:space="preserve"> web development role</w:t>
                              </w:r>
                            </w:p>
                            <w:p w14:paraId="600DB1DD" w14:textId="7A7B4624" w:rsidR="00196B77" w:rsidRDefault="00196B77">
                              <w:pPr>
                                <w:pStyle w:val="KeyPoint"/>
                                <w:numPr>
                                  <w:ilvl w:val="0"/>
                                  <w:numId w:val="10"/>
                                </w:numPr>
                              </w:pPr>
                              <w:r>
                                <w:t>Information Technology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0" y="4429125"/>
                            <a:ext cx="1905000"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ddress"/>
                                <w:id w:val="857930560"/>
                                <w:dataBinding w:prefixMappings="xmlns:ns0='http://schemas.microsoft.com/office/2006/coverPageProps' " w:xpath="/ns0:CoverPageProperties[1]/ns0:CompanyAddress[1]" w:storeItemID="{55AF091B-3C7A-41E3-B477-F2FDAA23CFDA}"/>
                                <w:text w:multiLine="1"/>
                              </w:sdtPr>
                              <w:sdtEndPr/>
                              <w:sdtContent>
                                <w:p w14:paraId="43424046" w14:textId="2CFF667E" w:rsidR="00065D25" w:rsidRDefault="00697478">
                                  <w:r>
                                    <w:t>7 Poulter Street</w:t>
                                  </w:r>
                                  <w:r>
                                    <w:br/>
                                    <w:t>Hoppers Crossing</w:t>
                                  </w:r>
                                  <w:r>
                                    <w:br/>
                                    <w:t>Victoria 3029</w:t>
                                  </w:r>
                                </w:p>
                              </w:sdtContent>
                            </w:sdt>
                            <w:sdt>
                              <w:sdtPr>
                                <w:alias w:val="Telephone"/>
                                <w:tag w:val=""/>
                                <w:id w:val="1004709174"/>
                                <w:dataBinding w:prefixMappings="xmlns:ns0='http://schemas.microsoft.com/office/2006/coverPageProps' " w:xpath="/ns0:CoverPageProperties[1]/ns0:CompanyPhone[1]" w:storeItemID="{55AF091B-3C7A-41E3-B477-F2FDAA23CFDA}"/>
                                <w:text/>
                              </w:sdtPr>
                              <w:sdtEndPr/>
                              <w:sdtContent>
                                <w:p w14:paraId="5FA8A833" w14:textId="235B66AC" w:rsidR="00065D25" w:rsidRDefault="001774C5">
                                  <w:pPr>
                                    <w:pStyle w:val="ContactInfo"/>
                                  </w:pPr>
                                  <w:r>
                                    <w:t>0401717912</w:t>
                                  </w:r>
                                </w:p>
                              </w:sdtContent>
                            </w:sdt>
                            <w:sdt>
                              <w:sdtPr>
                                <w:alias w:val="Email"/>
                                <w:tag w:val=""/>
                                <w:id w:val="2087269705"/>
                                <w:dataBinding w:prefixMappings="xmlns:ns0='http://schemas.microsoft.com/office/2006/coverPageProps' " w:xpath="/ns0:CoverPageProperties[1]/ns0:CompanyEmail[1]" w:storeItemID="{55AF091B-3C7A-41E3-B477-F2FDAA23CFDA}"/>
                                <w:text/>
                              </w:sdtPr>
                              <w:sdtEndPr/>
                              <w:sdtContent>
                                <w:p w14:paraId="6449A682" w14:textId="2B285CB6" w:rsidR="00065D25" w:rsidRDefault="001774C5">
                                  <w:pPr>
                                    <w:pStyle w:val="ContactInfo"/>
                                  </w:pPr>
                                  <w:r>
                                    <w:t>c.d.harris.dedoc@gmail.com</w:t>
                                  </w:r>
                                </w:p>
                              </w:sdtContent>
                            </w:sdt>
                            <w:sdt>
                              <w:sdtPr>
                                <w:alias w:val="Website"/>
                                <w:tag w:val=""/>
                                <w:id w:val="-2006035799"/>
                                <w:dataBinding w:prefixMappings="xmlns:ns0='http://schemas.microsoft.com/office/2006/coverPageProps' " w:xpath="/ns0:CoverPageProperties[1]/ns0:CompanyFax[1]" w:storeItemID="{55AF091B-3C7A-41E3-B477-F2FDAA23CFDA}"/>
                                <w:text/>
                              </w:sdtPr>
                              <w:sdtEndPr/>
                              <w:sdtContent>
                                <w:p w14:paraId="7885BE56" w14:textId="49D12BC8" w:rsidR="00065D25" w:rsidRDefault="001774C5">
                                  <w:pPr>
                                    <w:pStyle w:val="ContactInfo"/>
                                  </w:pPr>
                                  <w:r>
                                    <w:t>https://bionic-fish.github.io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5446D8DE" id="Group 1" o:spid="_x0000_s1026" alt="Contact Info" style="position:absolute;margin-left:0;margin-top:0;width:149.75pt;height:684pt;z-index:251659264;mso-height-percent:1000;mso-left-percent:59;mso-wrap-distance-left:7.2pt;mso-wrap-distance-right:7.2pt;mso-wrap-distance-bottom:3in;mso-position-horizontal-relative:page;mso-position-vertical:top;mso-position-vertical-relative:margin;mso-height-percent:1000;mso-left-percent:59;mso-width-relative:margin;mso-height-relative:margin" coordsize="1905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">
                <v:shapetype id="_x0000_t202" coordsize="21600,21600" o:spt="202" path="m,l,21600r21600,l21600,xe">
                  <v:stroke joinstyle="miter"/>
                  <v:path gradientshapeok="t" o:connecttype="rect"/>
                </v:shapetype>
                <v:shape id="Text Box 11" o:spid="_x0000_s1027" type="#_x0000_t202" style="position:absolute;width:19050;height:4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sdt>
                        <w:sdtPr>
                          <w:rPr>
                            <w:sz w:val="56"/>
                            <w:szCs w:val="56"/>
                          </w:rPr>
                          <w:alias w:val="Your Name"/>
                          <w:tag w:val=""/>
                          <w:id w:val="177164487"/>
                          <w:placeholder>
                            <w:docPart w:val="DC746964030E4E708FF77FCFE788A7BC"/>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26836828" w14:textId="209A3091" w:rsidR="00065D25" w:rsidRPr="00DD4160" w:rsidRDefault="009E2B97">
                            <w:pPr>
                              <w:pStyle w:val="Name"/>
                              <w:rPr>
                                <w:sz w:val="56"/>
                                <w:szCs w:val="56"/>
                              </w:rPr>
                            </w:pPr>
                            <w:r w:rsidRPr="00DD4160">
                              <w:rPr>
                                <w:sz w:val="56"/>
                                <w:szCs w:val="56"/>
                              </w:rPr>
                              <w:t>Chris</w:t>
                            </w:r>
                            <w:r w:rsidR="00DD4160" w:rsidRPr="00DD4160">
                              <w:rPr>
                                <w:sz w:val="56"/>
                                <w:szCs w:val="56"/>
                              </w:rPr>
                              <w:t>topher</w:t>
                            </w:r>
                            <w:r w:rsidRPr="00DD4160">
                              <w:rPr>
                                <w:sz w:val="56"/>
                                <w:szCs w:val="56"/>
                              </w:rPr>
                              <w:t xml:space="preserve"> Harris</w:t>
                            </w:r>
                          </w:p>
                        </w:sdtContent>
                      </w:sdt>
                      <w:p w14:paraId="105DCEB8" w14:textId="2BE5B60D" w:rsidR="00065D25" w:rsidRDefault="00196B77">
                        <w:pPr>
                          <w:pStyle w:val="KeyPoint"/>
                          <w:numPr>
                            <w:ilvl w:val="0"/>
                            <w:numId w:val="10"/>
                          </w:numPr>
                        </w:pPr>
                        <w:r>
                          <w:t>Seeking i</w:t>
                        </w:r>
                        <w:r w:rsidR="00DD4160">
                          <w:t xml:space="preserve">nitial </w:t>
                        </w:r>
                        <w:r>
                          <w:t>front-end</w:t>
                        </w:r>
                        <w:r w:rsidR="00DD4160">
                          <w:t xml:space="preserve"> web development role</w:t>
                        </w:r>
                      </w:p>
                      <w:p w14:paraId="600DB1DD" w14:textId="7A7B4624" w:rsidR="00196B77" w:rsidRDefault="00196B77">
                        <w:pPr>
                          <w:pStyle w:val="KeyPoint"/>
                          <w:numPr>
                            <w:ilvl w:val="0"/>
                            <w:numId w:val="10"/>
                          </w:numPr>
                        </w:pPr>
                        <w:r>
                          <w:t>Information Technology &amp; Development</w:t>
                        </w:r>
                      </w:p>
                    </w:txbxContent>
                  </v:textbox>
                </v:shape>
                <v:shape id="Text Box 12" o:spid="_x0000_s1028" type="#_x0000_t202" style="position:absolute;top:44291;width:19050;height:424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" filled="f" stroked="f" strokeweight=".5pt">
                  <v:textbox inset="0,0,0,0">
                    <w:txbxContent>
                      <w:sdt>
                        <w:sdtPr>
                          <w:alias w:val="Address"/>
                          <w:id w:val="857930560"/>
                          <w:dataBinding w:prefixMappings="xmlns:ns0='http://schemas.microsoft.com/office/2006/coverPageProps' " w:xpath="/ns0:CoverPageProperties[1]/ns0:CompanyAddress[1]" w:storeItemID="{55AF091B-3C7A-41E3-B477-F2FDAA23CFDA}"/>
                          <w:text w:multiLine="1"/>
                        </w:sdtPr>
                        <w:sdtEndPr/>
                        <w:sdtContent>
                          <w:p w14:paraId="43424046" w14:textId="2CFF667E" w:rsidR="00065D25" w:rsidRDefault="00697478">
                            <w:r>
                              <w:t>7 Poulter Street</w:t>
                            </w:r>
                            <w:r>
                              <w:br/>
                              <w:t>Hoppers Crossing</w:t>
                            </w:r>
                            <w:r>
                              <w:br/>
                              <w:t>Victoria 3029</w:t>
                            </w:r>
                          </w:p>
                        </w:sdtContent>
                      </w:sdt>
                      <w:sdt>
                        <w:sdtPr>
                          <w:alias w:val="Telephone"/>
                          <w:tag w:val=""/>
                          <w:id w:val="1004709174"/>
                          <w:dataBinding w:prefixMappings="xmlns:ns0='http://schemas.microsoft.com/office/2006/coverPageProps' " w:xpath="/ns0:CoverPageProperties[1]/ns0:CompanyPhone[1]" w:storeItemID="{55AF091B-3C7A-41E3-B477-F2FDAA23CFDA}"/>
                          <w:text/>
                        </w:sdtPr>
                        <w:sdtEndPr/>
                        <w:sdtContent>
                          <w:p w14:paraId="5FA8A833" w14:textId="235B66AC" w:rsidR="00065D25" w:rsidRDefault="001774C5">
                            <w:pPr>
                              <w:pStyle w:val="ContactInfo"/>
                            </w:pPr>
                            <w:r>
                              <w:t>0401717912</w:t>
                            </w:r>
                          </w:p>
                        </w:sdtContent>
                      </w:sdt>
                      <w:sdt>
                        <w:sdtPr>
                          <w:alias w:val="Email"/>
                          <w:tag w:val=""/>
                          <w:id w:val="2087269705"/>
                          <w:dataBinding w:prefixMappings="xmlns:ns0='http://schemas.microsoft.com/office/2006/coverPageProps' " w:xpath="/ns0:CoverPageProperties[1]/ns0:CompanyEmail[1]" w:storeItemID="{55AF091B-3C7A-41E3-B477-F2FDAA23CFDA}"/>
                          <w:text/>
                        </w:sdtPr>
                        <w:sdtEndPr/>
                        <w:sdtContent>
                          <w:p w14:paraId="6449A682" w14:textId="2B285CB6" w:rsidR="00065D25" w:rsidRDefault="001774C5">
                            <w:pPr>
                              <w:pStyle w:val="ContactInfo"/>
                            </w:pPr>
                            <w:r>
                              <w:t>c.d.harris.dedoc@gmail.com</w:t>
                            </w:r>
                          </w:p>
                        </w:sdtContent>
                      </w:sdt>
                      <w:sdt>
                        <w:sdtPr>
                          <w:alias w:val="Website"/>
                          <w:tag w:val=""/>
                          <w:id w:val="-2006035799"/>
                          <w:dataBinding w:prefixMappings="xmlns:ns0='http://schemas.microsoft.com/office/2006/coverPageProps' " w:xpath="/ns0:CoverPageProperties[1]/ns0:CompanyFax[1]" w:storeItemID="{55AF091B-3C7A-41E3-B477-F2FDAA23CFDA}"/>
                          <w:text/>
                        </w:sdtPr>
                        <w:sdtEndPr/>
                        <w:sdtContent>
                          <w:p w14:paraId="7885BE56" w14:textId="49D12BC8" w:rsidR="00065D25" w:rsidRDefault="001774C5">
                            <w:pPr>
                              <w:pStyle w:val="ContactInfo"/>
                            </w:pPr>
                            <w:r>
                              <w:t>https://bionic-fish.github.io</w:t>
                            </w:r>
                          </w:p>
                        </w:sdtContent>
                      </w:sdt>
                    </w:txbxContent>
                  </v:textbox>
                </v:shape>
                <w10:wrap type="square" anchorx="page" anchory="margin"/>
              </v:group>
            </w:pict>
          </mc:Fallback>
        </mc:AlternateContent>
      </w:r>
      <w:r w:rsidR="00A2516E">
        <w:t>SUMMARY</w:t>
      </w:r>
    </w:p>
    <w:p w14:paraId="7D1E8D7F" w14:textId="40BAACB9" w:rsidR="006B5AEA" w:rsidRDefault="006B5AEA" w:rsidP="003F593B">
      <w:pPr>
        <w:pStyle w:val="NormalWeb"/>
        <w:spacing w:before="0" w:beforeAutospacing="0" w:after="0" w:afterAutospacing="0"/>
        <w:rPr>
          <w:rFonts w:asciiTheme="minorHAnsi" w:hAnsiTheme="minorHAnsi" w:cstheme="minorHAnsi"/>
          <w:color w:val="000000"/>
          <w:sz w:val="20"/>
          <w:szCs w:val="20"/>
        </w:rPr>
      </w:pPr>
      <w:r w:rsidRPr="006B5AEA">
        <w:rPr>
          <w:rFonts w:asciiTheme="minorHAnsi" w:hAnsiTheme="minorHAnsi" w:cstheme="minorHAnsi"/>
          <w:color w:val="000000"/>
          <w:sz w:val="20"/>
          <w:szCs w:val="20"/>
        </w:rPr>
        <w:t>My Name is Christopher Harris and I am an aspiring web developer and seeking employment in the field of information technology.</w:t>
      </w:r>
      <w:r>
        <w:rPr>
          <w:rFonts w:asciiTheme="minorHAnsi" w:hAnsiTheme="minorHAnsi" w:cstheme="minorHAnsi"/>
          <w:color w:val="000000"/>
          <w:sz w:val="20"/>
          <w:szCs w:val="20"/>
        </w:rPr>
        <w:t xml:space="preserve"> I am seeking a potential role as a junior front end web developer or similar role entailing my current skills using HTML, CSS and JavaScript.</w:t>
      </w:r>
    </w:p>
    <w:p w14:paraId="00ACFDA8" w14:textId="77777777" w:rsidR="003F593B" w:rsidRDefault="003F593B" w:rsidP="003F593B">
      <w:pPr>
        <w:pStyle w:val="NormalWeb"/>
        <w:spacing w:before="0" w:beforeAutospacing="0" w:after="0" w:afterAutospacing="0"/>
        <w:rPr>
          <w:rFonts w:asciiTheme="minorHAnsi" w:hAnsiTheme="minorHAnsi" w:cstheme="minorHAnsi"/>
          <w:color w:val="000000"/>
          <w:sz w:val="20"/>
          <w:szCs w:val="20"/>
        </w:rPr>
      </w:pPr>
    </w:p>
    <w:p w14:paraId="4AA24EBB" w14:textId="09E71212" w:rsidR="006B5AEA" w:rsidRDefault="006B5AEA" w:rsidP="003F593B">
      <w:pPr>
        <w:pStyle w:val="NormalWeb"/>
        <w:spacing w:before="0" w:beforeAutospacing="0" w:after="0" w:afterAutospacing="0"/>
        <w:rPr>
          <w:rFonts w:asciiTheme="minorHAnsi" w:hAnsiTheme="minorHAnsi" w:cstheme="minorHAnsi"/>
          <w:color w:val="000000"/>
          <w:sz w:val="20"/>
          <w:szCs w:val="20"/>
        </w:rPr>
      </w:pPr>
      <w:r w:rsidRPr="001211CA">
        <w:rPr>
          <w:rFonts w:asciiTheme="minorHAnsi" w:hAnsiTheme="minorHAnsi" w:cstheme="minorHAnsi"/>
          <w:color w:val="000000"/>
          <w:sz w:val="20"/>
          <w:szCs w:val="20"/>
        </w:rPr>
        <w:t xml:space="preserve">Since I am a self-taught </w:t>
      </w:r>
      <w:r w:rsidR="001211CA" w:rsidRPr="001211CA">
        <w:rPr>
          <w:rFonts w:asciiTheme="minorHAnsi" w:hAnsiTheme="minorHAnsi" w:cstheme="minorHAnsi"/>
          <w:color w:val="000000"/>
          <w:sz w:val="20"/>
          <w:szCs w:val="20"/>
        </w:rPr>
        <w:t>programmer,</w:t>
      </w:r>
      <w:r w:rsidRPr="001211CA">
        <w:rPr>
          <w:rFonts w:asciiTheme="minorHAnsi" w:hAnsiTheme="minorHAnsi" w:cstheme="minorHAnsi"/>
          <w:color w:val="000000"/>
          <w:sz w:val="20"/>
          <w:szCs w:val="20"/>
        </w:rPr>
        <w:t xml:space="preserve"> I have no industry experience or working, collaborating and </w:t>
      </w:r>
      <w:r w:rsidR="001211CA" w:rsidRPr="001211CA">
        <w:rPr>
          <w:rFonts w:asciiTheme="minorHAnsi" w:hAnsiTheme="minorHAnsi" w:cstheme="minorHAnsi"/>
          <w:color w:val="000000"/>
          <w:sz w:val="20"/>
          <w:szCs w:val="20"/>
        </w:rPr>
        <w:t>developing with a team</w:t>
      </w:r>
      <w:r w:rsidR="001211CA">
        <w:rPr>
          <w:rFonts w:asciiTheme="minorHAnsi" w:hAnsiTheme="minorHAnsi" w:cstheme="minorHAnsi"/>
          <w:color w:val="000000"/>
          <w:sz w:val="20"/>
          <w:szCs w:val="20"/>
        </w:rPr>
        <w:t>. If applicable,</w:t>
      </w:r>
      <w:r w:rsidR="001211CA" w:rsidRPr="001211CA">
        <w:rPr>
          <w:rFonts w:asciiTheme="minorHAnsi" w:hAnsiTheme="minorHAnsi" w:cstheme="minorHAnsi"/>
          <w:color w:val="000000"/>
          <w:sz w:val="20"/>
          <w:szCs w:val="20"/>
        </w:rPr>
        <w:t xml:space="preserve"> I would be inclined</w:t>
      </w:r>
      <w:r w:rsidRPr="001211CA">
        <w:rPr>
          <w:rFonts w:asciiTheme="minorHAnsi" w:hAnsiTheme="minorHAnsi" w:cstheme="minorHAnsi"/>
          <w:color w:val="000000"/>
          <w:sz w:val="20"/>
          <w:szCs w:val="20"/>
        </w:rPr>
        <w:t xml:space="preserve"> to take on casual or </w:t>
      </w:r>
      <w:r w:rsidR="001211CA" w:rsidRPr="001211CA">
        <w:rPr>
          <w:rFonts w:asciiTheme="minorHAnsi" w:hAnsiTheme="minorHAnsi" w:cstheme="minorHAnsi"/>
          <w:color w:val="000000"/>
          <w:sz w:val="20"/>
          <w:szCs w:val="20"/>
        </w:rPr>
        <w:t>weekend-based</w:t>
      </w:r>
      <w:r w:rsidRPr="001211CA">
        <w:rPr>
          <w:rFonts w:asciiTheme="minorHAnsi" w:hAnsiTheme="minorHAnsi" w:cstheme="minorHAnsi"/>
          <w:color w:val="000000"/>
          <w:sz w:val="20"/>
          <w:szCs w:val="20"/>
        </w:rPr>
        <w:t xml:space="preserve"> </w:t>
      </w:r>
      <w:r w:rsidR="001211CA" w:rsidRPr="001211CA">
        <w:rPr>
          <w:rFonts w:asciiTheme="minorHAnsi" w:hAnsiTheme="minorHAnsi" w:cstheme="minorHAnsi"/>
          <w:color w:val="000000"/>
          <w:sz w:val="20"/>
          <w:szCs w:val="20"/>
        </w:rPr>
        <w:t xml:space="preserve">work </w:t>
      </w:r>
      <w:r w:rsidRPr="001211CA">
        <w:rPr>
          <w:rFonts w:asciiTheme="minorHAnsi" w:hAnsiTheme="minorHAnsi" w:cstheme="minorHAnsi"/>
          <w:color w:val="000000"/>
          <w:sz w:val="20"/>
          <w:szCs w:val="20"/>
        </w:rPr>
        <w:t>in order to develop</w:t>
      </w:r>
      <w:r w:rsidR="001211CA" w:rsidRPr="001211CA">
        <w:rPr>
          <w:rFonts w:asciiTheme="minorHAnsi" w:hAnsiTheme="minorHAnsi" w:cstheme="minorHAnsi"/>
          <w:color w:val="000000"/>
          <w:sz w:val="20"/>
          <w:szCs w:val="20"/>
        </w:rPr>
        <w:t xml:space="preserve"> </w:t>
      </w:r>
      <w:r w:rsidRPr="001211CA">
        <w:rPr>
          <w:rFonts w:asciiTheme="minorHAnsi" w:hAnsiTheme="minorHAnsi" w:cstheme="minorHAnsi"/>
          <w:color w:val="000000"/>
          <w:sz w:val="20"/>
          <w:szCs w:val="20"/>
        </w:rPr>
        <w:t xml:space="preserve">the skills necessary to </w:t>
      </w:r>
      <w:r w:rsidR="001211CA">
        <w:rPr>
          <w:rFonts w:asciiTheme="minorHAnsi" w:hAnsiTheme="minorHAnsi" w:cstheme="minorHAnsi"/>
          <w:color w:val="000000"/>
          <w:sz w:val="20"/>
          <w:szCs w:val="20"/>
        </w:rPr>
        <w:t>provide value</w:t>
      </w:r>
      <w:r w:rsidR="001211CA" w:rsidRPr="001211CA">
        <w:rPr>
          <w:rFonts w:asciiTheme="minorHAnsi" w:hAnsiTheme="minorHAnsi" w:cstheme="minorHAnsi"/>
          <w:color w:val="000000"/>
          <w:sz w:val="20"/>
          <w:szCs w:val="20"/>
        </w:rPr>
        <w:t xml:space="preserve"> and perform</w:t>
      </w:r>
      <w:r w:rsidRPr="001211CA">
        <w:rPr>
          <w:rFonts w:asciiTheme="minorHAnsi" w:hAnsiTheme="minorHAnsi" w:cstheme="minorHAnsi"/>
          <w:color w:val="000000"/>
          <w:sz w:val="20"/>
          <w:szCs w:val="20"/>
        </w:rPr>
        <w:t xml:space="preserve"> at</w:t>
      </w:r>
      <w:r w:rsidR="001211CA" w:rsidRPr="001211CA">
        <w:rPr>
          <w:rFonts w:asciiTheme="minorHAnsi" w:hAnsiTheme="minorHAnsi" w:cstheme="minorHAnsi"/>
          <w:color w:val="000000"/>
          <w:sz w:val="20"/>
          <w:szCs w:val="20"/>
        </w:rPr>
        <w:t xml:space="preserve"> an</w:t>
      </w:r>
      <w:r w:rsidRPr="001211CA">
        <w:rPr>
          <w:rFonts w:asciiTheme="minorHAnsi" w:hAnsiTheme="minorHAnsi" w:cstheme="minorHAnsi"/>
          <w:color w:val="000000"/>
          <w:sz w:val="20"/>
          <w:szCs w:val="20"/>
        </w:rPr>
        <w:t xml:space="preserve"> industry level</w:t>
      </w:r>
      <w:r w:rsidR="001211CA" w:rsidRPr="001211CA">
        <w:rPr>
          <w:rFonts w:asciiTheme="minorHAnsi" w:hAnsiTheme="minorHAnsi" w:cstheme="minorHAnsi"/>
          <w:color w:val="000000"/>
          <w:sz w:val="20"/>
          <w:szCs w:val="20"/>
        </w:rPr>
        <w:t>.</w:t>
      </w:r>
    </w:p>
    <w:p w14:paraId="2B08C129" w14:textId="77777777" w:rsidR="003F593B" w:rsidRDefault="003F593B" w:rsidP="003F593B">
      <w:pPr>
        <w:pStyle w:val="NormalWeb"/>
        <w:spacing w:before="0" w:beforeAutospacing="0" w:after="0" w:afterAutospacing="0"/>
        <w:rPr>
          <w:rFonts w:asciiTheme="minorHAnsi" w:hAnsiTheme="minorHAnsi" w:cstheme="minorHAnsi"/>
          <w:color w:val="000000"/>
          <w:sz w:val="20"/>
          <w:szCs w:val="20"/>
        </w:rPr>
      </w:pPr>
    </w:p>
    <w:p w14:paraId="44AF310E" w14:textId="689158CE" w:rsidR="006B5AEA" w:rsidRDefault="001211CA" w:rsidP="003F593B">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I have always had a solid interest in learning, research and developing new concepts. Provided with the accelerated rate in which software and tech are moving makes for an exciting career path as each day will bring forth a new emerging technology or challenge.</w:t>
      </w:r>
    </w:p>
    <w:p w14:paraId="7C4D2CDE" w14:textId="77777777" w:rsidR="006B5AEA" w:rsidRDefault="006B5AEA" w:rsidP="009E2B97">
      <w:pPr>
        <w:pStyle w:val="SectionHeading"/>
      </w:pPr>
    </w:p>
    <w:p w14:paraId="18D152DB" w14:textId="0FF9C6D2" w:rsidR="009E2B97" w:rsidRPr="009E2B97" w:rsidRDefault="00EC6B2F" w:rsidP="009E2B97">
      <w:pPr>
        <w:pStyle w:val="SectionHeading"/>
      </w:pPr>
      <w:r>
        <w:t>Experience</w:t>
      </w:r>
    </w:p>
    <w:sdt>
      <w:sdtPr>
        <w:rPr>
          <w:sz w:val="20"/>
        </w:rPr>
        <w:id w:val="-1472127747"/>
        <w15:repeatingSection/>
      </w:sdtPr>
      <w:sdtEndPr/>
      <w:sdtContent>
        <w:sdt>
          <w:sdtPr>
            <w:rPr>
              <w:sz w:val="20"/>
            </w:rPr>
            <w:id w:val="-1260518174"/>
            <w:placeholder>
              <w:docPart w:val="574DE049B99C44D388A882E10941C16F"/>
            </w:placeholder>
            <w15:repeatingSectionItem/>
          </w:sdtPr>
          <w:sdtEndPr/>
          <w:sdtContent>
            <w:p w14:paraId="38BFB5D3" w14:textId="334E60AA" w:rsidR="00065D25" w:rsidRDefault="009E2B97">
              <w:pPr>
                <w:pStyle w:val="ResumeDate"/>
              </w:pPr>
              <w:r>
                <w:rPr>
                  <w:sz w:val="20"/>
                </w:rPr>
                <w:t>[</w:t>
              </w:r>
              <w:r>
                <w:t xml:space="preserve">November 2008 – </w:t>
              </w:r>
              <w:r w:rsidR="0011352E">
                <w:t>January</w:t>
              </w:r>
              <w:r>
                <w:t xml:space="preserve"> 201</w:t>
              </w:r>
              <w:r w:rsidR="0011352E">
                <w:t>9</w:t>
              </w:r>
              <w:r>
                <w:t>]</w:t>
              </w:r>
            </w:p>
            <w:p w14:paraId="2DAF3CA4" w14:textId="5249A9F8" w:rsidR="00065D25" w:rsidRDefault="009E2B97" w:rsidP="009E2B97">
              <w:pPr>
                <w:pStyle w:val="ResumeDate"/>
              </w:pPr>
              <w:r>
                <w:t>[Currently Employed]</w:t>
              </w:r>
            </w:p>
            <w:p w14:paraId="6F0A737F" w14:textId="146A0C92" w:rsidR="009E2B97" w:rsidRPr="009E2B97" w:rsidRDefault="009E2B97" w:rsidP="009E2B97">
              <w:pPr>
                <w:pStyle w:val="ResumeDate"/>
                <w:rPr>
                  <w:b/>
                </w:rPr>
              </w:pPr>
              <w:r>
                <w:t>[</w:t>
              </w:r>
              <w:r>
                <w:rPr>
                  <w:b/>
                </w:rPr>
                <w:t>Woolworths Ltd – MLDC Warehouse]</w:t>
              </w:r>
            </w:p>
            <w:p w14:paraId="36B62304" w14:textId="71D06C94" w:rsidR="00065D25" w:rsidRPr="00AA2D38" w:rsidRDefault="009E2B97">
              <w:pPr>
                <w:pStyle w:val="Description"/>
                <w:rPr>
                  <w:sz w:val="22"/>
                  <w:szCs w:val="22"/>
                </w:rPr>
              </w:pPr>
              <w:r w:rsidRPr="00AA2D38">
                <w:rPr>
                  <w:sz w:val="22"/>
                  <w:szCs w:val="22"/>
                </w:rPr>
                <w:t xml:space="preserve">Casual </w:t>
              </w:r>
              <w:r w:rsidR="00C85996" w:rsidRPr="00AA2D38">
                <w:rPr>
                  <w:sz w:val="22"/>
                  <w:szCs w:val="22"/>
                </w:rPr>
                <w:t>Store person</w:t>
              </w:r>
            </w:p>
            <w:p w14:paraId="0F8C7530" w14:textId="4FBD1BFA" w:rsidR="009E2B97" w:rsidRPr="009E2B97" w:rsidRDefault="009E2B97">
              <w:pPr>
                <w:pStyle w:val="Description"/>
                <w:rPr>
                  <w:rFonts w:asciiTheme="minorHAnsi" w:hAnsiTheme="minorHAnsi" w:cstheme="minorHAnsi"/>
                  <w:b/>
                  <w:sz w:val="20"/>
                </w:rPr>
              </w:pPr>
              <w:r>
                <w:rPr>
                  <w:rFonts w:asciiTheme="minorHAnsi" w:hAnsiTheme="minorHAnsi" w:cstheme="minorHAnsi"/>
                  <w:b/>
                  <w:sz w:val="20"/>
                </w:rPr>
                <w:t>Responsibilities:</w:t>
              </w:r>
            </w:p>
            <w:p w14:paraId="6D24B544" w14:textId="77777777" w:rsidR="009E2B97" w:rsidRDefault="009E2B97" w:rsidP="009E2B97">
              <w:pPr>
                <w:pStyle w:val="ListBullet"/>
              </w:pPr>
              <w:r>
                <w:t>Pick packing, manual handling and creating and completing store orders.</w:t>
              </w:r>
            </w:p>
            <w:p w14:paraId="2D63E682" w14:textId="77777777" w:rsidR="009E2B97" w:rsidRDefault="009E2B97" w:rsidP="009E2B97">
              <w:pPr>
                <w:pStyle w:val="ListBullet"/>
              </w:pPr>
              <w:r>
                <w:t>RFID scanning and accommodating WMS software to sort and store pallets.</w:t>
              </w:r>
            </w:p>
            <w:p w14:paraId="4590B998" w14:textId="77777777" w:rsidR="009E2B97" w:rsidRDefault="009E2B97" w:rsidP="009E2B97">
              <w:pPr>
                <w:pStyle w:val="ListBullet"/>
              </w:pPr>
              <w:r>
                <w:t>Side-load &amp; front load machinery for loading orders onto trucks for delivery.</w:t>
              </w:r>
            </w:p>
            <w:p w14:paraId="41A74610" w14:textId="45A4BDC4" w:rsidR="00065D25" w:rsidRDefault="009E2B97" w:rsidP="009E2B97">
              <w:pPr>
                <w:pStyle w:val="ListBullet"/>
              </w:pPr>
              <w:r>
                <w:t>Cycle Counts involve checking warehouse locations for discrepancies in number of products, resupply hold up and general flow of warehouse inventory.</w:t>
              </w:r>
            </w:p>
          </w:sdtContent>
        </w:sdt>
        <w:sdt>
          <w:sdtPr>
            <w:rPr>
              <w:sz w:val="20"/>
            </w:rPr>
            <w:id w:val="56981652"/>
            <w:placeholder>
              <w:docPart w:val="9DB8A99D9FF443C686316D205F5C1471"/>
            </w:placeholder>
            <w15:repeatingSectionItem/>
          </w:sdtPr>
          <w:sdtEndPr/>
          <w:sdtContent>
            <w:p w14:paraId="0BA93D14" w14:textId="775625D4" w:rsidR="00C85996" w:rsidRDefault="00C85996">
              <w:pPr>
                <w:pStyle w:val="ResumeDate"/>
              </w:pPr>
              <w:r>
                <w:rPr>
                  <w:sz w:val="20"/>
                </w:rPr>
                <w:t>[201</w:t>
              </w:r>
              <w:r w:rsidR="004B3EA7">
                <w:rPr>
                  <w:sz w:val="20"/>
                </w:rPr>
                <w:t>7</w:t>
              </w:r>
              <w:r>
                <w:rPr>
                  <w:sz w:val="20"/>
                </w:rPr>
                <w:t xml:space="preserve"> - Current</w:t>
              </w:r>
              <w:r>
                <w:t>]</w:t>
              </w:r>
            </w:p>
            <w:p w14:paraId="7698E4BB" w14:textId="68BECD43" w:rsidR="00C85996" w:rsidRDefault="00C85996" w:rsidP="009E2B97">
              <w:pPr>
                <w:pStyle w:val="ResumeDate"/>
              </w:pPr>
              <w:r>
                <w:t>[</w:t>
              </w:r>
              <w:r w:rsidR="00FA43E7">
                <w:t>Personal Learning</w:t>
              </w:r>
              <w:r>
                <w:t>]</w:t>
              </w:r>
            </w:p>
            <w:p w14:paraId="628BCA2D" w14:textId="2EFE8B9E" w:rsidR="00C85996" w:rsidRPr="009E2B97" w:rsidRDefault="00C85996" w:rsidP="009E2B97">
              <w:pPr>
                <w:pStyle w:val="ResumeDate"/>
                <w:rPr>
                  <w:b/>
                </w:rPr>
              </w:pPr>
              <w:r>
                <w:t>[</w:t>
              </w:r>
              <w:r>
                <w:rPr>
                  <w:b/>
                </w:rPr>
                <w:t>Online Resources, Coding Tutorials</w:t>
              </w:r>
              <w:r w:rsidR="00FA43E7">
                <w:rPr>
                  <w:b/>
                </w:rPr>
                <w:t xml:space="preserve">, </w:t>
              </w:r>
              <w:r>
                <w:rPr>
                  <w:b/>
                </w:rPr>
                <w:t>books</w:t>
              </w:r>
              <w:r w:rsidR="00FA43E7">
                <w:rPr>
                  <w:b/>
                </w:rPr>
                <w:t xml:space="preserve"> and coding</w:t>
              </w:r>
              <w:r>
                <w:rPr>
                  <w:b/>
                </w:rPr>
                <w:t>]</w:t>
              </w:r>
            </w:p>
            <w:p w14:paraId="27D7FE16" w14:textId="14F9F06A" w:rsidR="00C85996" w:rsidRPr="00AA2D38" w:rsidRDefault="00C85996">
              <w:pPr>
                <w:pStyle w:val="Description"/>
                <w:rPr>
                  <w:sz w:val="22"/>
                  <w:szCs w:val="22"/>
                </w:rPr>
              </w:pPr>
              <w:r w:rsidRPr="00AA2D38">
                <w:rPr>
                  <w:sz w:val="22"/>
                  <w:szCs w:val="22"/>
                </w:rPr>
                <w:t xml:space="preserve">Portfolio: </w:t>
              </w:r>
              <w:hyperlink r:id="rId10" w:history="1">
                <w:r w:rsidRPr="00AA2D38">
                  <w:rPr>
                    <w:rStyle w:val="Hyperlink"/>
                    <w:sz w:val="22"/>
                    <w:szCs w:val="22"/>
                  </w:rPr>
                  <w:t>https://bionic-fish.github.io</w:t>
                </w:r>
              </w:hyperlink>
            </w:p>
            <w:p w14:paraId="243B4E63" w14:textId="1F1AAE6F" w:rsidR="00C85996" w:rsidRPr="009E2B97" w:rsidRDefault="00C85996">
              <w:pPr>
                <w:pStyle w:val="Description"/>
                <w:rPr>
                  <w:rFonts w:asciiTheme="minorHAnsi" w:hAnsiTheme="minorHAnsi" w:cstheme="minorHAnsi"/>
                  <w:b/>
                  <w:sz w:val="20"/>
                </w:rPr>
              </w:pPr>
              <w:r>
                <w:rPr>
                  <w:rFonts w:asciiTheme="minorHAnsi" w:hAnsiTheme="minorHAnsi" w:cstheme="minorHAnsi"/>
                  <w:b/>
                  <w:sz w:val="20"/>
                </w:rPr>
                <w:t>Design &amp; Development:</w:t>
              </w:r>
            </w:p>
            <w:p w14:paraId="3DA5190B" w14:textId="2687BF17" w:rsidR="00A2516E" w:rsidRDefault="00914CBD" w:rsidP="009E2B97">
              <w:pPr>
                <w:pStyle w:val="ListBullet"/>
              </w:pPr>
              <w:r>
                <w:t xml:space="preserve">Created with semantic HTML5 elements. </w:t>
              </w:r>
              <w:r w:rsidR="00A2516E">
                <w:t>Styled using latest CSS techniques and layout patterns</w:t>
              </w:r>
            </w:p>
            <w:p w14:paraId="7E45FEBA" w14:textId="75B3BFD1" w:rsidR="00A2516E" w:rsidRDefault="00A2516E" w:rsidP="009E2B97">
              <w:pPr>
                <w:pStyle w:val="ListBullet"/>
              </w:pPr>
              <w:r>
                <w:t xml:space="preserve">Responsive design mobile first techniques implemented, display content as a block element and full width of the user’s devices width. </w:t>
              </w:r>
            </w:p>
            <w:p w14:paraId="4719412E" w14:textId="4E4679D4" w:rsidR="00A2516E" w:rsidRDefault="00A2516E" w:rsidP="009E2B97">
              <w:pPr>
                <w:pStyle w:val="ListBullet"/>
              </w:pPr>
              <w:r>
                <w:t xml:space="preserve">Responsive design desktop layout, </w:t>
              </w:r>
              <w:r w:rsidR="006B5AEA">
                <w:t>Grid for personal work section</w:t>
              </w:r>
              <w:r w:rsidR="0011352E">
                <w:t xml:space="preserve"> and gallery section</w:t>
              </w:r>
              <w:r w:rsidR="006B5AEA">
                <w:t>, flex for emulation section</w:t>
              </w:r>
              <w:r w:rsidR="0011352E">
                <w:t>.</w:t>
              </w:r>
            </w:p>
            <w:p w14:paraId="7EF4E2C1" w14:textId="2EEB9100" w:rsidR="00FA43E7" w:rsidRDefault="00FA43E7" w:rsidP="009E2B97">
              <w:pPr>
                <w:pStyle w:val="ListBullet"/>
              </w:pPr>
              <w:r>
                <w:t>Developed a sticky navigation that appears after the initial landing page banner image</w:t>
              </w:r>
            </w:p>
            <w:p w14:paraId="79EAE914" w14:textId="02E34207" w:rsidR="00C85996" w:rsidRDefault="00C85996" w:rsidP="009E2B97">
              <w:pPr>
                <w:pStyle w:val="ListBullet"/>
              </w:pPr>
              <w:r>
                <w:t>Developed JavaScript for the Map API and display from Google Maps</w:t>
              </w:r>
            </w:p>
            <w:p w14:paraId="4D6F6AA7" w14:textId="611D17A5" w:rsidR="00C85996" w:rsidRDefault="00FA43E7" w:rsidP="009E2B97">
              <w:pPr>
                <w:pStyle w:val="ListBullet"/>
              </w:pPr>
              <w:r>
                <w:t>Provided grouped sections with accommodating designs and development techniques</w:t>
              </w:r>
            </w:p>
          </w:sdtContent>
        </w:sdt>
      </w:sdtContent>
    </w:sdt>
    <w:p w14:paraId="4937B0CC" w14:textId="77777777" w:rsidR="00065D25" w:rsidRDefault="00EC6B2F">
      <w:pPr>
        <w:pStyle w:val="SectionHeading"/>
      </w:pPr>
      <w:r>
        <w:lastRenderedPageBreak/>
        <w:t>Education</w:t>
      </w:r>
    </w:p>
    <w:sdt>
      <w:sdtPr>
        <w:rPr>
          <w:sz w:val="20"/>
        </w:rPr>
        <w:id w:val="-93781616"/>
        <w15:repeatingSection/>
      </w:sdtPr>
      <w:sdtEndPr/>
      <w:sdtContent>
        <w:sdt>
          <w:sdtPr>
            <w:rPr>
              <w:sz w:val="20"/>
            </w:rPr>
            <w:id w:val="301266699"/>
            <w:placeholder>
              <w:docPart w:val="574DE049B99C44D388A882E10941C16F"/>
            </w:placeholder>
            <w15:repeatingSectionItem/>
          </w:sdtPr>
          <w:sdtEndPr/>
          <w:sdtContent>
            <w:p w14:paraId="78866BE8" w14:textId="4D722809" w:rsidR="00065D25" w:rsidRDefault="009E2B97">
              <w:pPr>
                <w:pStyle w:val="ResumeDate"/>
              </w:pPr>
              <w:r>
                <w:t>[2015-2016]</w:t>
              </w:r>
            </w:p>
            <w:p w14:paraId="57E68F67" w14:textId="57ECE244" w:rsidR="00065D25" w:rsidRDefault="009E2B97">
              <w:pPr>
                <w:pStyle w:val="Subsection"/>
              </w:pPr>
              <w:r>
                <w:t>[RMIT School of Architecture, Melbourne City Campus]</w:t>
              </w:r>
            </w:p>
            <w:p w14:paraId="43184074" w14:textId="76F91EE5" w:rsidR="00065D25" w:rsidRDefault="009E2B97">
              <w:pPr>
                <w:pStyle w:val="Description"/>
              </w:pPr>
              <w:r>
                <w:t>Advanced Diploma of Building Design [Arch]</w:t>
              </w:r>
            </w:p>
            <w:p w14:paraId="363B2388" w14:textId="0D07FA72" w:rsidR="009E2B97" w:rsidRDefault="009E2B97" w:rsidP="009E2B97">
              <w:pPr>
                <w:pStyle w:val="ListBullet"/>
                <w:numPr>
                  <w:ilvl w:val="0"/>
                  <w:numId w:val="0"/>
                </w:numPr>
                <w:ind w:left="216" w:hanging="216"/>
                <w:rPr>
                  <w:b/>
                </w:rPr>
              </w:pPr>
              <w:r>
                <w:rPr>
                  <w:b/>
                </w:rPr>
                <w:t xml:space="preserve">Skills </w:t>
              </w:r>
              <w:r w:rsidR="00B11590">
                <w:rPr>
                  <w:b/>
                </w:rPr>
                <w:t>Acquired</w:t>
              </w:r>
              <w:r>
                <w:rPr>
                  <w:b/>
                </w:rPr>
                <w:t>:</w:t>
              </w:r>
            </w:p>
            <w:p w14:paraId="59286AD2" w14:textId="0B67EFDA" w:rsidR="009E2B97" w:rsidRDefault="009E2B97" w:rsidP="009E2B97">
              <w:pPr>
                <w:pStyle w:val="ListBullet"/>
              </w:pPr>
              <w:r>
                <w:t>Adobe Photoshop</w:t>
              </w:r>
            </w:p>
            <w:p w14:paraId="2D694202" w14:textId="3208FA58" w:rsidR="009E2B97" w:rsidRDefault="009E2B97" w:rsidP="009E2B97">
              <w:pPr>
                <w:pStyle w:val="ListBullet"/>
              </w:pPr>
              <w:r>
                <w:t xml:space="preserve">Autodesk AutoCad and </w:t>
              </w:r>
              <w:r w:rsidR="0011352E">
                <w:t xml:space="preserve">Autodesk (acquired) </w:t>
              </w:r>
              <w:r>
                <w:t>Revit</w:t>
              </w:r>
            </w:p>
            <w:p w14:paraId="1003CBCA" w14:textId="3EF62090" w:rsidR="009E2B97" w:rsidRDefault="009E2B97" w:rsidP="009E2B97">
              <w:pPr>
                <w:pStyle w:val="ListBullet"/>
              </w:pPr>
              <w:r>
                <w:t>Responsive design and layout techniques</w:t>
              </w:r>
            </w:p>
            <w:p w14:paraId="034C198B" w14:textId="368409AB" w:rsidR="004B3EA7" w:rsidRDefault="004B3EA7" w:rsidP="009E2B97">
              <w:pPr>
                <w:pStyle w:val="ListBullet"/>
              </w:pPr>
              <w:r>
                <w:t>Manual site planning and documentation</w:t>
              </w:r>
            </w:p>
            <w:p w14:paraId="4A6810DB" w14:textId="77777777" w:rsidR="004B3EA7" w:rsidRDefault="009E2B97" w:rsidP="009E2B97">
              <w:pPr>
                <w:pStyle w:val="ListBullet"/>
              </w:pPr>
              <w:r>
                <w:t>Pixel perfect</w:t>
              </w:r>
              <w:r w:rsidR="004B3EA7">
                <w:t xml:space="preserve"> design</w:t>
              </w:r>
              <w:r>
                <w:t xml:space="preserve"> and attention to detail</w:t>
              </w:r>
              <w:r w:rsidR="004B3EA7">
                <w:t xml:space="preserve"> following specification and </w:t>
              </w:r>
            </w:p>
            <w:p w14:paraId="77853C9E" w14:textId="60B02F65" w:rsidR="009E2B97" w:rsidRDefault="004B3EA7" w:rsidP="004B3EA7">
              <w:pPr>
                <w:pStyle w:val="ListBullet"/>
                <w:numPr>
                  <w:ilvl w:val="0"/>
                  <w:numId w:val="0"/>
                </w:numPr>
                <w:ind w:left="216"/>
              </w:pPr>
              <w:r>
                <w:t>schematics</w:t>
              </w:r>
            </w:p>
            <w:p w14:paraId="26FF1795" w14:textId="7AF97B31" w:rsidR="009E2B97" w:rsidRDefault="009E2B97" w:rsidP="009E2B97">
              <w:pPr>
                <w:pStyle w:val="ListBullet"/>
              </w:pPr>
              <w:r>
                <w:t>Design Mock-Ups &amp; presentation techniques</w:t>
              </w:r>
            </w:p>
            <w:p w14:paraId="7F765786" w14:textId="77777777" w:rsidR="009E2B97" w:rsidRDefault="009E2B97" w:rsidP="009E2B97">
              <w:pPr>
                <w:pStyle w:val="ListBullet"/>
                <w:numPr>
                  <w:ilvl w:val="0"/>
                  <w:numId w:val="0"/>
                </w:numPr>
                <w:ind w:left="216" w:hanging="216"/>
                <w:rPr>
                  <w:b/>
                </w:rPr>
              </w:pPr>
            </w:p>
            <w:p w14:paraId="46FDC092" w14:textId="73AE3439" w:rsidR="00065D25" w:rsidRDefault="009E2B97" w:rsidP="009E2B97">
              <w:pPr>
                <w:pStyle w:val="ListBullet"/>
                <w:numPr>
                  <w:ilvl w:val="0"/>
                  <w:numId w:val="0"/>
                </w:numPr>
                <w:ind w:left="216" w:hanging="216"/>
                <w:jc w:val="center"/>
              </w:pPr>
              <w:r w:rsidRPr="009E2B97">
                <w:rPr>
                  <w:b/>
                  <w:u w:val="single"/>
                </w:rPr>
                <w:t>[Deferred, Transferred]</w:t>
              </w:r>
            </w:p>
          </w:sdtContent>
        </w:sdt>
        <w:sdt>
          <w:sdtPr>
            <w:rPr>
              <w:sz w:val="20"/>
            </w:rPr>
            <w:id w:val="541407076"/>
            <w:placeholder>
              <w:docPart w:val="0FA473C817FC4846B7558FC8EE2E7852"/>
            </w:placeholder>
            <w15:repeatingSectionItem/>
          </w:sdtPr>
          <w:sdtEndPr/>
          <w:sdtContent>
            <w:p w14:paraId="22CC3ABC" w14:textId="249ED6FE" w:rsidR="009E2B97" w:rsidRDefault="009E2B97">
              <w:pPr>
                <w:pStyle w:val="ResumeDate"/>
              </w:pPr>
              <w:r>
                <w:t>[201</w:t>
              </w:r>
              <w:r w:rsidR="00EE642B">
                <w:t>8</w:t>
              </w:r>
              <w:r w:rsidR="00B11590">
                <w:t>-2019</w:t>
              </w:r>
              <w:r>
                <w:t>]</w:t>
              </w:r>
            </w:p>
            <w:p w14:paraId="0FF5F6A5" w14:textId="5E3D697D" w:rsidR="009E2B97" w:rsidRDefault="009E2B97">
              <w:pPr>
                <w:pStyle w:val="Subsection"/>
              </w:pPr>
              <w:r>
                <w:t xml:space="preserve">[RMIT School of </w:t>
              </w:r>
              <w:r w:rsidR="00B11590">
                <w:t>Business</w:t>
              </w:r>
              <w:r>
                <w:t>, Melbourne City Campus]</w:t>
              </w:r>
            </w:p>
            <w:p w14:paraId="6A03E231" w14:textId="4B07C5DB" w:rsidR="009E2B97" w:rsidRDefault="009E2B97">
              <w:pPr>
                <w:pStyle w:val="Description"/>
              </w:pPr>
              <w:r>
                <w:t xml:space="preserve">Advanced Diploma of </w:t>
              </w:r>
              <w:r w:rsidR="00C85996">
                <w:t>Information Technology</w:t>
              </w:r>
            </w:p>
            <w:p w14:paraId="3209723B" w14:textId="7FA50AA1" w:rsidR="009E2B97" w:rsidRDefault="009E2B97" w:rsidP="009E2B97">
              <w:pPr>
                <w:pStyle w:val="ListBullet"/>
                <w:numPr>
                  <w:ilvl w:val="0"/>
                  <w:numId w:val="0"/>
                </w:numPr>
                <w:ind w:left="216" w:hanging="216"/>
                <w:rPr>
                  <w:b/>
                </w:rPr>
              </w:pPr>
              <w:r>
                <w:rPr>
                  <w:b/>
                </w:rPr>
                <w:t xml:space="preserve">Skills </w:t>
              </w:r>
              <w:r w:rsidR="00B11590">
                <w:rPr>
                  <w:b/>
                </w:rPr>
                <w:t>Acquired</w:t>
              </w:r>
              <w:r>
                <w:rPr>
                  <w:b/>
                </w:rPr>
                <w:t>:</w:t>
              </w:r>
            </w:p>
            <w:p w14:paraId="76FC0A54" w14:textId="088E3E64" w:rsidR="009E2B97" w:rsidRDefault="004B3EA7" w:rsidP="004B3EA7">
              <w:pPr>
                <w:pStyle w:val="ListBullet"/>
              </w:pPr>
              <w:r>
                <w:t>Web Development: latest standards in HTML5, CSS and JavaScript</w:t>
              </w:r>
            </w:p>
            <w:p w14:paraId="10FC2DAB" w14:textId="27595F5D" w:rsidR="004B3EA7" w:rsidRDefault="004B3EA7" w:rsidP="004B3EA7">
              <w:pPr>
                <w:pStyle w:val="ListBullet"/>
              </w:pPr>
              <w:r>
                <w:t xml:space="preserve">Database: MS Access, </w:t>
              </w:r>
              <w:proofErr w:type="spellStart"/>
              <w:r>
                <w:t>mySQL</w:t>
              </w:r>
              <w:proofErr w:type="spellEnd"/>
              <w:r>
                <w:t xml:space="preserve"> &amp; </w:t>
              </w:r>
              <w:proofErr w:type="spellStart"/>
              <w:r>
                <w:t>mySQL</w:t>
              </w:r>
              <w:proofErr w:type="spellEnd"/>
              <w:r>
                <w:t xml:space="preserve"> server</w:t>
              </w:r>
            </w:p>
            <w:p w14:paraId="3E252E3A" w14:textId="5D292B18" w:rsidR="009E2B97" w:rsidRDefault="004B3EA7" w:rsidP="009E2B97">
              <w:pPr>
                <w:pStyle w:val="ListBullet"/>
              </w:pPr>
              <w:r>
                <w:t>Networking: CISCO network configuration using software to monitor and create networks. Installing and testing hardware requirements with routers, switches, hubs and local area networks</w:t>
              </w:r>
            </w:p>
            <w:p w14:paraId="336B4EB2" w14:textId="720DB9AF" w:rsidR="009E2B97" w:rsidRDefault="004B3EA7" w:rsidP="009E2B97">
              <w:pPr>
                <w:pStyle w:val="ListBullet"/>
              </w:pPr>
              <w:r>
                <w:t xml:space="preserve">OOP: Introduction to </w:t>
              </w:r>
              <w:proofErr w:type="gramStart"/>
              <w:r>
                <w:t>object oriented</w:t>
              </w:r>
              <w:proofErr w:type="gramEnd"/>
              <w:r>
                <w:t xml:space="preserve"> programming using the language Java, programming in the Oracle Java Development IDE</w:t>
              </w:r>
            </w:p>
            <w:p w14:paraId="36B6E485" w14:textId="2C516A7B" w:rsidR="009E2B97" w:rsidRDefault="004B3EA7" w:rsidP="009E2B97">
              <w:pPr>
                <w:pStyle w:val="ListBullet"/>
              </w:pPr>
              <w:r>
                <w:t>Work Policy: Develop and evaluate business document attaining to specification and client requests. Implement database and technical solutions for business requirements</w:t>
              </w:r>
            </w:p>
            <w:p w14:paraId="2169A4B3" w14:textId="706BFDBC" w:rsidR="009E2B97" w:rsidRDefault="004B3EA7" w:rsidP="009E2B97">
              <w:pPr>
                <w:pStyle w:val="ListBullet"/>
              </w:pPr>
              <w:r>
                <w:t>OHS: acting in a responsible manner during work hours. Being safe and cautious of workplace hazards and alerting the appropriate members of staff</w:t>
              </w:r>
              <w:bookmarkStart w:id="0" w:name="_GoBack"/>
              <w:bookmarkEnd w:id="0"/>
              <w:r>
                <w:t xml:space="preserve"> </w:t>
              </w:r>
            </w:p>
            <w:p w14:paraId="6CE02D75" w14:textId="77777777" w:rsidR="009E2B97" w:rsidRDefault="009E2B97" w:rsidP="009E2B97">
              <w:pPr>
                <w:pStyle w:val="ListBullet"/>
                <w:numPr>
                  <w:ilvl w:val="0"/>
                  <w:numId w:val="0"/>
                </w:numPr>
                <w:ind w:left="216" w:hanging="216"/>
                <w:rPr>
                  <w:b/>
                </w:rPr>
              </w:pPr>
            </w:p>
            <w:p w14:paraId="6F3CD7D0" w14:textId="732A0187" w:rsidR="009E2B97" w:rsidRDefault="009E2B97" w:rsidP="009E2B97">
              <w:pPr>
                <w:pStyle w:val="ListBullet"/>
                <w:numPr>
                  <w:ilvl w:val="0"/>
                  <w:numId w:val="0"/>
                </w:numPr>
                <w:ind w:left="216" w:hanging="216"/>
                <w:jc w:val="center"/>
              </w:pPr>
              <w:r w:rsidRPr="009E2B97">
                <w:rPr>
                  <w:b/>
                  <w:u w:val="single"/>
                </w:rPr>
                <w:t>[</w:t>
              </w:r>
              <w:r w:rsidR="00C85996">
                <w:rPr>
                  <w:b/>
                  <w:u w:val="single"/>
                </w:rPr>
                <w:t>Completion in Sem 2, 2019</w:t>
              </w:r>
              <w:r w:rsidRPr="009E2B97">
                <w:rPr>
                  <w:b/>
                  <w:u w:val="single"/>
                </w:rPr>
                <w:t>]</w:t>
              </w:r>
            </w:p>
          </w:sdtContent>
        </w:sdt>
      </w:sdtContent>
    </w:sdt>
    <w:p w14:paraId="0FD1843F" w14:textId="77777777" w:rsidR="00065D25" w:rsidRDefault="00EC6B2F">
      <w:pPr>
        <w:pStyle w:val="SectionHeading"/>
      </w:pPr>
      <w:r>
        <w:t>References</w:t>
      </w:r>
    </w:p>
    <w:p w14:paraId="73CB2B3E" w14:textId="77777777" w:rsidR="00065D25" w:rsidRDefault="00EC6B2F">
      <w:r>
        <w:t>References are available upon request.</w:t>
      </w:r>
    </w:p>
    <w:sectPr w:rsidR="00065D25">
      <w:headerReference w:type="default" r:id="rId11"/>
      <w:footerReference w:type="default" r:id="rId12"/>
      <w:headerReference w:type="first" r:id="rId13"/>
      <w:pgSz w:w="12240" w:h="15840"/>
      <w:pgMar w:top="1080" w:right="720" w:bottom="1080" w:left="47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9563" w14:textId="77777777" w:rsidR="008472F5" w:rsidRDefault="008472F5">
      <w:pPr>
        <w:spacing w:after="0" w:line="240" w:lineRule="auto"/>
      </w:pPr>
      <w:r>
        <w:separator/>
      </w:r>
    </w:p>
  </w:endnote>
  <w:endnote w:type="continuationSeparator" w:id="0">
    <w:p w14:paraId="7958924C" w14:textId="77777777" w:rsidR="008472F5" w:rsidRDefault="0084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967D9" w14:textId="77777777" w:rsidR="00065D25" w:rsidRDefault="00EC6B2F">
    <w:pPr>
      <w:pStyle w:val="Footer"/>
    </w:pPr>
    <w:r>
      <w:rPr>
        <w:noProof/>
      </w:rPr>
      <mc:AlternateContent>
        <mc:Choice Requires="wps">
          <w:drawing>
            <wp:anchor distT="0" distB="0" distL="114300" distR="365760" simplePos="0" relativeHeight="251659264" behindDoc="0" locked="0" layoutInCell="1" allowOverlap="0" wp14:anchorId="7B7DF9BB" wp14:editId="2AE272AC">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97C7A" w14:textId="77777777" w:rsidR="00065D25" w:rsidRDefault="00EC6B2F">
                          <w:pPr>
                            <w:pStyle w:val="ContactInfo"/>
                          </w:pPr>
                          <w:r>
                            <w:t xml:space="preserve">Page </w:t>
                          </w:r>
                          <w:r>
                            <w:fldChar w:fldCharType="begin"/>
                          </w:r>
                          <w:r>
                            <w:instrText xml:space="preserve"> PAGE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w14:anchorId="7B7DF9BB" id="_x0000_t202" coordsize="21600,21600" o:spt="202" path="m,l,21600r21600,l21600,xe">
              <v:stroke joinstyle="miter"/>
              <v:path gradientshapeok="t" o:connecttype="rect"/>
            </v:shapetype>
            <v:shape id="Text Box 7" o:spid="_x0000_s1029" type="#_x0000_t202" style="position:absolute;margin-left:0;margin-top:0;width:150pt;height:682.5pt;z-index:251659264;visibility:visible;mso-wrap-style:square;mso-width-percent:246;mso-height-percent:400;mso-left-percent:59;mso-wrap-distance-left:9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" o:allowoverlap="f" filled="f" stroked="f" strokeweight=".5pt">
              <v:textbox style="mso-fit-shape-to-text:t" inset="0,0,0,0">
                <w:txbxContent>
                  <w:p w14:paraId="7BB97C7A" w14:textId="77777777" w:rsidR="00065D25" w:rsidRDefault="00EC6B2F">
                    <w:pPr>
                      <w:pStyle w:val="ContactInfo"/>
                    </w:pPr>
                    <w:r>
                      <w:t xml:space="preserve">Page </w:t>
                    </w:r>
                    <w:r>
                      <w:fldChar w:fldCharType="begin"/>
                    </w:r>
                    <w:r>
                      <w:instrText xml:space="preserve"> PAGE </w:instrText>
                    </w:r>
                    <w:r>
                      <w:fldChar w:fldCharType="separate"/>
                    </w:r>
                    <w:r>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4B944" w14:textId="77777777" w:rsidR="008472F5" w:rsidRDefault="008472F5">
      <w:pPr>
        <w:spacing w:after="0" w:line="240" w:lineRule="auto"/>
      </w:pPr>
      <w:r>
        <w:separator/>
      </w:r>
    </w:p>
  </w:footnote>
  <w:footnote w:type="continuationSeparator" w:id="0">
    <w:p w14:paraId="6E62CFD2" w14:textId="77777777" w:rsidR="008472F5" w:rsidRDefault="0084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2975B" w14:textId="77777777" w:rsidR="00065D25" w:rsidRDefault="00EC6B2F">
    <w:pPr>
      <w:pStyle w:val="Header"/>
    </w:pPr>
    <w:r>
      <w:rPr>
        <w:noProof/>
      </w:rPr>
      <mc:AlternateContent>
        <mc:Choice Requires="wps">
          <w:drawing>
            <wp:anchor distT="0" distB="0" distL="365760" distR="365760" simplePos="0" relativeHeight="251672576" behindDoc="1" locked="0" layoutInCell="1" allowOverlap="1" wp14:anchorId="101C7963" wp14:editId="2F69736D">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5546169C" id="Straight Connector 2" o:spid="_x0000_s1026" style="position:absolute;z-index:-251643904;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CDD6A" w14:textId="77777777" w:rsidR="00065D25" w:rsidRDefault="00EC6B2F">
    <w:pPr>
      <w:pStyle w:val="Header"/>
    </w:pPr>
    <w:r>
      <w:rPr>
        <w:noProof/>
      </w:rPr>
      <mc:AlternateContent>
        <mc:Choice Requires="wps">
          <w:drawing>
            <wp:anchor distT="0" distB="0" distL="365760" distR="365760" simplePos="0" relativeHeight="251670528" behindDoc="1" locked="0" layoutInCell="1" allowOverlap="1" wp14:anchorId="4C55EE26" wp14:editId="179E1474">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Straight Connector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2F18FAF7" id="Straight Connector 9" o:spid="_x0000_s1026" style="position:absolute;z-index:-251645952;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" strokecolor="#b2b2b2 [3205]"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248E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C47AB0"/>
    <w:multiLevelType w:val="hybridMultilevel"/>
    <w:tmpl w:val="F01A9C8C"/>
    <w:lvl w:ilvl="0" w:tplc="57D29E20">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0D3D"/>
    <w:multiLevelType w:val="hybridMultilevel"/>
    <w:tmpl w:val="3258A5EA"/>
    <w:lvl w:ilvl="0" w:tplc="004A7578">
      <w:start w:val="1"/>
      <w:numFmt w:val="bullet"/>
      <w:pStyle w:val="KeyPoint"/>
      <w:suff w:val="space"/>
      <w:lvlText w:val="&gt;"/>
      <w:lvlJc w:val="left"/>
      <w:pPr>
        <w:ind w:left="0" w:firstLine="0"/>
      </w:pPr>
      <w:rPr>
        <w:rFonts w:ascii="Calibri" w:hAnsi="Calibri"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1"/>
    </w:lvlOverride>
  </w:num>
  <w:num w:numId="6">
    <w:abstractNumId w:val="3"/>
  </w:num>
  <w:num w:numId="7">
    <w:abstractNumId w:val="1"/>
  </w:num>
  <w:num w:numId="8">
    <w:abstractNumId w:val="3"/>
  </w:num>
  <w:num w:numId="9">
    <w:abstractNumId w:val="1"/>
    <w:lvlOverride w:ilvl="0">
      <w:startOverride w:val="1"/>
    </w:lvlOverride>
  </w:num>
  <w:num w:numId="10">
    <w:abstractNumId w:val="2"/>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5"/>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97"/>
    <w:rsid w:val="00065D25"/>
    <w:rsid w:val="0011352E"/>
    <w:rsid w:val="001211CA"/>
    <w:rsid w:val="001774C5"/>
    <w:rsid w:val="00196B77"/>
    <w:rsid w:val="001A1399"/>
    <w:rsid w:val="002C6FF3"/>
    <w:rsid w:val="003F593B"/>
    <w:rsid w:val="004B3EA7"/>
    <w:rsid w:val="00697478"/>
    <w:rsid w:val="006B5AEA"/>
    <w:rsid w:val="007743A7"/>
    <w:rsid w:val="008472F5"/>
    <w:rsid w:val="008F33DC"/>
    <w:rsid w:val="00914CBD"/>
    <w:rsid w:val="009E2B97"/>
    <w:rsid w:val="00A2516E"/>
    <w:rsid w:val="00AA2D38"/>
    <w:rsid w:val="00B11590"/>
    <w:rsid w:val="00BB1136"/>
    <w:rsid w:val="00C85996"/>
    <w:rsid w:val="00DD4160"/>
    <w:rsid w:val="00E3660E"/>
    <w:rsid w:val="00EC6B2F"/>
    <w:rsid w:val="00EE642B"/>
    <w:rsid w:val="00F3109E"/>
    <w:rsid w:val="00FA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E3CEA"/>
  <w15:chartTrackingRefBased/>
  <w15:docId w15:val="{BC292393-870E-4E0A-BAA0-124C071F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lang w:val="en-US" w:eastAsia="ja-JP" w:bidi="ar-SA"/>
      </w:rPr>
    </w:rPrDefault>
    <w:pPrDefault>
      <w:pPr>
        <w:spacing w:after="480" w:line="300" w:lineRule="auto"/>
      </w:pPr>
    </w:pPrDefault>
  </w:docDefaults>
  <w:latentStyles w:defLockedState="0" w:defUIPriority="99" w:defSemiHidden="0" w:defUnhideWhenUsed="0" w:defQFormat="0" w:count="375">
    <w:lsdException w:name="Normal" w:uiPriority="0" w:qFormat="1"/>
    <w:lsdException w:name="heading 1" w:semiHidden="1" w:uiPriority="1" w:qFormat="1"/>
    <w:lsdException w:name="heading 2" w:semiHidden="1" w:uiPriority="1"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3"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keepNext/>
      <w:keepLines/>
      <w:spacing w:after="60" w:line="240" w:lineRule="auto"/>
      <w:outlineLvl w:val="0"/>
    </w:pPr>
    <w:rPr>
      <w:caps/>
      <w:color w:val="969696" w:themeColor="accent3"/>
    </w:rPr>
  </w:style>
  <w:style w:type="paragraph" w:styleId="Heading2">
    <w:name w:val="heading 2"/>
    <w:basedOn w:val="Normal"/>
    <w:next w:val="Normal"/>
    <w:link w:val="Heading2Char"/>
    <w:uiPriority w:val="9"/>
    <w:unhideWhenUsed/>
    <w:pPr>
      <w:keepNext/>
      <w:keepLines/>
      <w:spacing w:before="120" w:after="0"/>
      <w:outlineLvl w:val="1"/>
    </w:pPr>
    <w:rPr>
      <w:rFonts w:asciiTheme="majorHAnsi" w:eastAsiaTheme="majorEastAsia" w:hAnsiTheme="majorHAnsi" w:cstheme="majorBidi"/>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Date">
    <w:name w:val="Date"/>
    <w:basedOn w:val="Normal"/>
    <w:next w:val="Normal"/>
    <w:link w:val="DateChar"/>
    <w:uiPriority w:val="3"/>
    <w:unhideWhenUsed/>
    <w:qFormat/>
    <w:rPr>
      <w:color w:val="7F7F7F" w:themeColor="text1" w:themeTint="80"/>
      <w:kern w:val="16"/>
      <w14:ligatures w14:val="standardContextual"/>
      <w14:numForm w14:val="oldStyle"/>
      <w14:numSpacing w14:val="proportional"/>
      <w14:cntxtAlts/>
    </w:rPr>
  </w:style>
  <w:style w:type="character" w:customStyle="1" w:styleId="DateChar">
    <w:name w:val="Date Char"/>
    <w:basedOn w:val="DefaultParagraphFont"/>
    <w:link w:val="Date"/>
    <w:uiPriority w:val="3"/>
    <w:rPr>
      <w:color w:val="7F7F7F" w:themeColor="text1" w:themeTint="80"/>
      <w:kern w:val="16"/>
      <w:sz w:val="20"/>
      <w14:ligatures w14:val="standardContextual"/>
      <w14:numForm w14:val="oldStyle"/>
      <w14:numSpacing w14:val="proportional"/>
      <w14:cntxtAlts/>
    </w:rPr>
  </w:style>
  <w:style w:type="paragraph" w:styleId="Closing">
    <w:name w:val="Closing"/>
    <w:basedOn w:val="Normal"/>
    <w:link w:val="ClosingChar"/>
    <w:uiPriority w:val="3"/>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losingChar">
    <w:name w:val="Closing Char"/>
    <w:basedOn w:val="DefaultParagraphFont"/>
    <w:link w:val="Closing"/>
    <w:uiPriority w:val="3"/>
    <w:rPr>
      <w:color w:val="000000" w:themeColor="text2" w:themeShade="BF"/>
      <w:kern w:val="16"/>
      <w:sz w:val="20"/>
      <w14:ligatures w14:val="standardContextual"/>
      <w14:numForm w14:val="oldStyle"/>
      <w14:numSpacing w14:val="proportional"/>
      <w14:cntxtAlts/>
    </w:rPr>
  </w:style>
  <w:style w:type="paragraph" w:customStyle="1" w:styleId="Recipient">
    <w:name w:val="Recipient"/>
    <w:basedOn w:val="Normal"/>
    <w:uiPriority w:val="3"/>
    <w:qFormat/>
    <w:pPr>
      <w:spacing w:line="240" w:lineRule="auto"/>
      <w:contextualSpacing/>
    </w:pPr>
  </w:style>
  <w:style w:type="paragraph" w:styleId="ListBullet">
    <w:name w:val="List Bullet"/>
    <w:basedOn w:val="Normal"/>
    <w:uiPriority w:val="1"/>
    <w:unhideWhenUsed/>
    <w:qFormat/>
    <w:pPr>
      <w:numPr>
        <w:numId w:val="4"/>
      </w:numPr>
      <w:contextualSpacing/>
    </w:pPr>
  </w:style>
  <w:style w:type="character" w:styleId="PlaceholderText">
    <w:name w:val="Placeholder Text"/>
    <w:basedOn w:val="DefaultParagraphFont"/>
    <w:uiPriority w:val="99"/>
    <w:semiHidden/>
    <w:rPr>
      <w:color w:val="808080"/>
    </w:rPr>
  </w:style>
  <w:style w:type="paragraph" w:customStyle="1" w:styleId="Enclosure">
    <w:name w:val="Enclosure"/>
    <w:basedOn w:val="Normal"/>
    <w:uiPriority w:val="10"/>
    <w:qFormat/>
    <w:rPr>
      <w:color w:val="7F7F7F" w:themeColor="text1" w:themeTint="80"/>
    </w:rPr>
  </w:style>
  <w:style w:type="paragraph" w:customStyle="1" w:styleId="Name">
    <w:name w:val="Name"/>
    <w:basedOn w:val="Normal"/>
    <w:uiPriority w:val="2"/>
    <w:qFormat/>
    <w:pPr>
      <w:spacing w:after="240" w:line="760" w:lineRule="exact"/>
    </w:pPr>
    <w:rPr>
      <w:rFonts w:asciiTheme="majorHAnsi" w:eastAsiaTheme="majorEastAsia" w:hAnsiTheme="majorHAnsi" w:cstheme="majorBidi"/>
      <w:sz w:val="72"/>
    </w:rPr>
  </w:style>
  <w:style w:type="paragraph" w:customStyle="1" w:styleId="KeyPoint">
    <w:name w:val="Key Point"/>
    <w:basedOn w:val="Normal"/>
    <w:uiPriority w:val="2"/>
    <w:qFormat/>
    <w:pPr>
      <w:numPr>
        <w:numId w:val="15"/>
      </w:numPr>
      <w:spacing w:before="60" w:after="60"/>
    </w:pPr>
    <w:rPr>
      <w:color w:val="7F7F7F" w:themeColor="text1" w:themeTint="80"/>
      <w:sz w:val="26"/>
    </w:rPr>
  </w:style>
  <w:style w:type="paragraph" w:customStyle="1" w:styleId="ContactInfo">
    <w:name w:val="Contact Info"/>
    <w:basedOn w:val="Normal"/>
    <w:uiPriority w:val="2"/>
    <w:qFormat/>
    <w:pPr>
      <w:spacing w:after="0"/>
    </w:pPr>
  </w:style>
  <w:style w:type="character" w:customStyle="1" w:styleId="Heading1Char">
    <w:name w:val="Heading 1 Char"/>
    <w:basedOn w:val="DefaultParagraphFont"/>
    <w:link w:val="Heading1"/>
    <w:uiPriority w:val="9"/>
    <w:rPr>
      <w:caps/>
      <w:color w:val="969696" w:themeColor="accent3"/>
      <w:sz w:val="20"/>
    </w:rPr>
  </w:style>
  <w:style w:type="paragraph" w:customStyle="1" w:styleId="ResumeDate">
    <w:name w:val="Resume Date"/>
    <w:basedOn w:val="Normal"/>
    <w:uiPriority w:val="2"/>
    <w:qFormat/>
    <w:pPr>
      <w:keepNext/>
      <w:keepLines/>
      <w:spacing w:after="0"/>
    </w:pPr>
    <w:rPr>
      <w:sz w:val="18"/>
    </w:rPr>
  </w:style>
  <w:style w:type="paragraph" w:customStyle="1" w:styleId="Subsection">
    <w:name w:val="Subsection"/>
    <w:basedOn w:val="Normal"/>
    <w:uiPriority w:val="2"/>
    <w:qFormat/>
    <w:pPr>
      <w:keepNext/>
      <w:keepLines/>
      <w:spacing w:after="0"/>
    </w:pPr>
    <w:rPr>
      <w:b/>
      <w:bCs/>
      <w:sz w:val="18"/>
    </w:rPr>
  </w:style>
  <w:style w:type="character" w:customStyle="1" w:styleId="Heading2Char">
    <w:name w:val="Heading 2 Char"/>
    <w:basedOn w:val="DefaultParagraphFont"/>
    <w:link w:val="Heading2"/>
    <w:uiPriority w:val="9"/>
    <w:rPr>
      <w:rFonts w:asciiTheme="majorHAnsi" w:eastAsiaTheme="majorEastAsia" w:hAnsiTheme="majorHAnsi" w:cstheme="majorBidi"/>
      <w:sz w:val="26"/>
    </w:rPr>
  </w:style>
  <w:style w:type="paragraph" w:customStyle="1" w:styleId="Description">
    <w:name w:val="Description"/>
    <w:basedOn w:val="Normal"/>
    <w:link w:val="DescriptionChar"/>
    <w:uiPriority w:val="2"/>
    <w:qFormat/>
    <w:pPr>
      <w:spacing w:before="120" w:after="0"/>
    </w:pPr>
    <w:rPr>
      <w:rFonts w:asciiTheme="majorHAnsi" w:eastAsiaTheme="majorEastAsia" w:hAnsiTheme="majorHAnsi" w:cstheme="majorBidi"/>
      <w:sz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DDDDD" w:themeColor="accent1"/>
    </w:rPr>
  </w:style>
  <w:style w:type="character" w:customStyle="1" w:styleId="DescriptionChar">
    <w:name w:val="Description Char"/>
    <w:basedOn w:val="Heading2Char"/>
    <w:link w:val="Description"/>
    <w:uiPriority w:val="2"/>
    <w:rPr>
      <w:rFonts w:asciiTheme="majorHAnsi" w:eastAsiaTheme="majorEastAsia" w:hAnsiTheme="majorHAnsi" w:cstheme="majorBidi"/>
      <w:sz w:val="26"/>
    </w:rPr>
  </w:style>
  <w:style w:type="paragraph" w:customStyle="1" w:styleId="SectionHeading">
    <w:name w:val="Section Heading"/>
    <w:basedOn w:val="Normal"/>
    <w:qFormat/>
    <w:pPr>
      <w:spacing w:after="60" w:line="240" w:lineRule="auto"/>
      <w:outlineLvl w:val="0"/>
    </w:pPr>
    <w:rPr>
      <w:caps/>
      <w:color w:val="969696" w:themeColor="accent3"/>
      <w:sz w:val="22"/>
    </w:rPr>
  </w:style>
  <w:style w:type="paragraph" w:styleId="NoSpacing">
    <w:name w:val="No Spacing"/>
    <w:link w:val="NoSpacingChar"/>
    <w:uiPriority w:val="1"/>
    <w:qFormat/>
    <w:pPr>
      <w:spacing w:after="0" w:line="240" w:lineRule="auto"/>
    </w:pPr>
    <w:rPr>
      <w:color w:val="auto"/>
      <w:sz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sz w:val="22"/>
    </w:rPr>
  </w:style>
  <w:style w:type="character" w:styleId="Hyperlink">
    <w:name w:val="Hyperlink"/>
    <w:basedOn w:val="DefaultParagraphFont"/>
    <w:uiPriority w:val="99"/>
    <w:unhideWhenUsed/>
    <w:rsid w:val="00C85996"/>
    <w:rPr>
      <w:color w:val="5F5F5F" w:themeColor="hyperlink"/>
      <w:u w:val="single"/>
    </w:rPr>
  </w:style>
  <w:style w:type="character" w:styleId="UnresolvedMention">
    <w:name w:val="Unresolved Mention"/>
    <w:basedOn w:val="DefaultParagraphFont"/>
    <w:uiPriority w:val="99"/>
    <w:semiHidden/>
    <w:unhideWhenUsed/>
    <w:rsid w:val="00C85996"/>
    <w:rPr>
      <w:color w:val="605E5C"/>
      <w:shd w:val="clear" w:color="auto" w:fill="E1DFDD"/>
    </w:rPr>
  </w:style>
  <w:style w:type="paragraph" w:styleId="NormalWeb">
    <w:name w:val="Normal (Web)"/>
    <w:basedOn w:val="Normal"/>
    <w:uiPriority w:val="99"/>
    <w:semiHidden/>
    <w:unhideWhenUsed/>
    <w:rsid w:val="006B5AEA"/>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1709">
      <w:bodyDiv w:val="1"/>
      <w:marLeft w:val="0"/>
      <w:marRight w:val="0"/>
      <w:marTop w:val="0"/>
      <w:marBottom w:val="0"/>
      <w:divBdr>
        <w:top w:val="none" w:sz="0" w:space="0" w:color="auto"/>
        <w:left w:val="none" w:sz="0" w:space="0" w:color="auto"/>
        <w:bottom w:val="none" w:sz="0" w:space="0" w:color="auto"/>
        <w:right w:val="none" w:sz="0" w:space="0" w:color="auto"/>
      </w:divBdr>
    </w:div>
    <w:div w:id="407772486">
      <w:bodyDiv w:val="1"/>
      <w:marLeft w:val="0"/>
      <w:marRight w:val="0"/>
      <w:marTop w:val="0"/>
      <w:marBottom w:val="0"/>
      <w:divBdr>
        <w:top w:val="none" w:sz="0" w:space="0" w:color="auto"/>
        <w:left w:val="none" w:sz="0" w:space="0" w:color="auto"/>
        <w:bottom w:val="none" w:sz="0" w:space="0" w:color="auto"/>
        <w:right w:val="none" w:sz="0" w:space="0" w:color="auto"/>
      </w:divBdr>
    </w:div>
    <w:div w:id="1268194872">
      <w:bodyDiv w:val="1"/>
      <w:marLeft w:val="0"/>
      <w:marRight w:val="0"/>
      <w:marTop w:val="0"/>
      <w:marBottom w:val="0"/>
      <w:divBdr>
        <w:top w:val="none" w:sz="0" w:space="0" w:color="auto"/>
        <w:left w:val="none" w:sz="0" w:space="0" w:color="auto"/>
        <w:bottom w:val="none" w:sz="0" w:space="0" w:color="auto"/>
        <w:right w:val="none" w:sz="0" w:space="0" w:color="auto"/>
      </w:divBdr>
    </w:div>
    <w:div w:id="1343967045">
      <w:bodyDiv w:val="1"/>
      <w:marLeft w:val="0"/>
      <w:marRight w:val="0"/>
      <w:marTop w:val="0"/>
      <w:marBottom w:val="0"/>
      <w:divBdr>
        <w:top w:val="none" w:sz="0" w:space="0" w:color="auto"/>
        <w:left w:val="none" w:sz="0" w:space="0" w:color="auto"/>
        <w:bottom w:val="none" w:sz="0" w:space="0" w:color="auto"/>
        <w:right w:val="none" w:sz="0" w:space="0" w:color="auto"/>
      </w:divBdr>
    </w:div>
    <w:div w:id="20417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bionic-fish.github.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Chronologic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4DE049B99C44D388A882E10941C16F"/>
        <w:category>
          <w:name w:val="General"/>
          <w:gallery w:val="placeholder"/>
        </w:category>
        <w:types>
          <w:type w:val="bbPlcHdr"/>
        </w:types>
        <w:behaviors>
          <w:behavior w:val="content"/>
        </w:behaviors>
        <w:guid w:val="{9A8D4DC2-4556-4807-A89B-1EC272B80DC1}"/>
      </w:docPartPr>
      <w:docPartBody>
        <w:p w:rsidR="00957E71" w:rsidRDefault="00CC184F">
          <w:pPr>
            <w:pStyle w:val="574DE049B99C44D388A882E10941C16F"/>
          </w:pPr>
          <w:r>
            <w:rPr>
              <w:rStyle w:val="PlaceholderText"/>
            </w:rPr>
            <w:t>Enter any content that you want to repeat, including other content controls. You can also insert this control around table rows in order to repeat parts of a table.</w:t>
          </w:r>
        </w:p>
      </w:docPartBody>
    </w:docPart>
    <w:docPart>
      <w:docPartPr>
        <w:name w:val="DC746964030E4E708FF77FCFE788A7BC"/>
        <w:category>
          <w:name w:val="General"/>
          <w:gallery w:val="placeholder"/>
        </w:category>
        <w:types>
          <w:type w:val="bbPlcHdr"/>
        </w:types>
        <w:behaviors>
          <w:behavior w:val="content"/>
        </w:behaviors>
        <w:guid w:val="{9B9C26AD-5C7C-4180-AA17-659F5A4CB5D8}"/>
      </w:docPartPr>
      <w:docPartBody>
        <w:p w:rsidR="00957E71" w:rsidRDefault="00CC184F">
          <w:pPr>
            <w:pStyle w:val="DC746964030E4E708FF77FCFE788A7BC"/>
          </w:pPr>
          <w:r>
            <w:t>[Your Name]</w:t>
          </w:r>
        </w:p>
      </w:docPartBody>
    </w:docPart>
    <w:docPart>
      <w:docPartPr>
        <w:name w:val="0FA473C817FC4846B7558FC8EE2E7852"/>
        <w:category>
          <w:name w:val="General"/>
          <w:gallery w:val="placeholder"/>
        </w:category>
        <w:types>
          <w:type w:val="bbPlcHdr"/>
        </w:types>
        <w:behaviors>
          <w:behavior w:val="content"/>
        </w:behaviors>
        <w:guid w:val="{0C5ED834-4A8C-4669-9E99-8DAE0F52E6CD}"/>
      </w:docPartPr>
      <w:docPartBody>
        <w:p w:rsidR="00957E71" w:rsidRDefault="00842A7B" w:rsidP="00842A7B">
          <w:pPr>
            <w:pStyle w:val="0FA473C817FC4846B7558FC8EE2E7852"/>
          </w:pPr>
          <w:r>
            <w:rPr>
              <w:rStyle w:val="PlaceholderText"/>
            </w:rPr>
            <w:t>Enter any content that you want to repeat, including other content controls. You can also insert this control around table rows in order to repeat parts of a table.</w:t>
          </w:r>
        </w:p>
      </w:docPartBody>
    </w:docPart>
    <w:docPart>
      <w:docPartPr>
        <w:name w:val="9DB8A99D9FF443C686316D205F5C1471"/>
        <w:category>
          <w:name w:val="General"/>
          <w:gallery w:val="placeholder"/>
        </w:category>
        <w:types>
          <w:type w:val="bbPlcHdr"/>
        </w:types>
        <w:behaviors>
          <w:behavior w:val="content"/>
        </w:behaviors>
        <w:guid w:val="{3D1688A4-2955-4A62-B2E4-8B2032BADC9B}"/>
      </w:docPartPr>
      <w:docPartBody>
        <w:p w:rsidR="00957E71" w:rsidRDefault="00842A7B" w:rsidP="00842A7B">
          <w:pPr>
            <w:pStyle w:val="9DB8A99D9FF443C686316D205F5C1471"/>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7AB0"/>
    <w:multiLevelType w:val="hybridMultilevel"/>
    <w:tmpl w:val="F01A9C8C"/>
    <w:lvl w:ilvl="0" w:tplc="57D29E20">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7B"/>
    <w:rsid w:val="000E1265"/>
    <w:rsid w:val="005007C5"/>
    <w:rsid w:val="00842A7B"/>
    <w:rsid w:val="00957E71"/>
    <w:rsid w:val="00B35318"/>
    <w:rsid w:val="00CA04D4"/>
    <w:rsid w:val="00CC18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257464A0745B29198EC6A1EE5E1B6">
    <w:name w:val="A95257464A0745B29198EC6A1EE5E1B6"/>
  </w:style>
  <w:style w:type="character" w:styleId="PlaceholderText">
    <w:name w:val="Placeholder Text"/>
    <w:basedOn w:val="DefaultParagraphFont"/>
    <w:uiPriority w:val="99"/>
    <w:semiHidden/>
    <w:rsid w:val="00842A7B"/>
    <w:rPr>
      <w:color w:val="808080"/>
    </w:rPr>
  </w:style>
  <w:style w:type="paragraph" w:customStyle="1" w:styleId="574DE049B99C44D388A882E10941C16F">
    <w:name w:val="574DE049B99C44D388A882E10941C16F"/>
  </w:style>
  <w:style w:type="paragraph" w:customStyle="1" w:styleId="C6E83744CE144D4BBA102E848AB0F6CB">
    <w:name w:val="C6E83744CE144D4BBA102E848AB0F6CB"/>
  </w:style>
  <w:style w:type="paragraph" w:customStyle="1" w:styleId="B55CDB48B26141A4A364C337AC638D28">
    <w:name w:val="B55CDB48B26141A4A364C337AC638D28"/>
  </w:style>
  <w:style w:type="paragraph" w:customStyle="1" w:styleId="2A0790799C5441B18BAD0DADA6BE8F07">
    <w:name w:val="2A0790799C5441B18BAD0DADA6BE8F07"/>
  </w:style>
  <w:style w:type="paragraph" w:styleId="ListBullet">
    <w:name w:val="List Bullet"/>
    <w:basedOn w:val="Normal"/>
    <w:uiPriority w:val="1"/>
    <w:unhideWhenUsed/>
    <w:qFormat/>
    <w:pPr>
      <w:numPr>
        <w:numId w:val="1"/>
      </w:numPr>
      <w:spacing w:after="480" w:line="300" w:lineRule="auto"/>
      <w:contextualSpacing/>
    </w:pPr>
    <w:rPr>
      <w:rFonts w:cs="Times New Roman"/>
      <w:color w:val="000000" w:themeColor="text1"/>
      <w:sz w:val="20"/>
      <w:lang w:val="en-US" w:eastAsia="en-US"/>
    </w:rPr>
  </w:style>
  <w:style w:type="paragraph" w:customStyle="1" w:styleId="562EB461DF024F819F1200407365BA5A">
    <w:name w:val="562EB461DF024F819F1200407365BA5A"/>
  </w:style>
  <w:style w:type="paragraph" w:customStyle="1" w:styleId="C71026BE7C7E4D7889BE7FED161AD1C3">
    <w:name w:val="C71026BE7C7E4D7889BE7FED161AD1C3"/>
  </w:style>
  <w:style w:type="paragraph" w:customStyle="1" w:styleId="14F901E4D7264222A6109A59B396C8C9">
    <w:name w:val="14F901E4D7264222A6109A59B396C8C9"/>
  </w:style>
  <w:style w:type="paragraph" w:customStyle="1" w:styleId="7B01581BB17049FB8D97493E91E88332">
    <w:name w:val="7B01581BB17049FB8D97493E91E88332"/>
  </w:style>
  <w:style w:type="paragraph" w:customStyle="1" w:styleId="DC746964030E4E708FF77FCFE788A7BC">
    <w:name w:val="DC746964030E4E708FF77FCFE788A7BC"/>
  </w:style>
  <w:style w:type="paragraph" w:customStyle="1" w:styleId="6386F7D5E65A4775A6FE82E6F71391B9">
    <w:name w:val="6386F7D5E65A4775A6FE82E6F71391B9"/>
  </w:style>
  <w:style w:type="paragraph" w:customStyle="1" w:styleId="0FA473C817FC4846B7558FC8EE2E7852">
    <w:name w:val="0FA473C817FC4846B7558FC8EE2E7852"/>
    <w:rsid w:val="00842A7B"/>
  </w:style>
  <w:style w:type="paragraph" w:customStyle="1" w:styleId="9DB8A99D9FF443C686316D205F5C1471">
    <w:name w:val="9DB8A99D9FF443C686316D205F5C1471"/>
    <w:rsid w:val="00842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 Poulter Street
Hoppers Crossing
Victoria 3029</CompanyAddress>
  <CompanyPhone>0401717912</CompanyPhone>
  <CompanyFax>https://bionic-fish.github.io</CompanyFax>
  <CompanyEmail>c.d.harris.dedoc@gmail.com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AD1DA-A727-43F6-974C-B82ECCB2AB05}">
  <ds:schemaRefs>
    <ds:schemaRef ds:uri="http://schemas.microsoft.com/sharepoint/v3/contenttype/forms"/>
  </ds:schemaRefs>
</ds:datastoreItem>
</file>

<file path=customXml/itemProps3.xml><?xml version="1.0" encoding="utf-8"?>
<ds:datastoreItem xmlns:ds="http://schemas.openxmlformats.org/officeDocument/2006/customXml" ds:itemID="{6EF4F071-74D8-4A47-8F2D-B94A67C9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ChronologicalResume</Template>
  <TotalTime>4083</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Harris</dc:creator>
  <cp:keywords/>
  <cp:lastModifiedBy>Chris Harris</cp:lastModifiedBy>
  <cp:revision>6</cp:revision>
  <cp:lastPrinted>2018-12-31T06:56:00Z</cp:lastPrinted>
  <dcterms:created xsi:type="dcterms:W3CDTF">2018-12-01T06:45:00Z</dcterms:created>
  <dcterms:modified xsi:type="dcterms:W3CDTF">2018-12-31T06:57:00Z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TC028350659991</vt:lpwstr>
  </property>
</Properties>
</file>